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8D61D" w14:textId="77777777" w:rsidR="007633D1" w:rsidRPr="00F9332D" w:rsidRDefault="00FC10B6" w:rsidP="00711EBD">
      <w:pPr>
        <w:jc w:val="center"/>
        <w:rPr>
          <w:b/>
          <w:sz w:val="24"/>
          <w:szCs w:val="24"/>
        </w:rPr>
      </w:pPr>
      <w:r w:rsidRPr="00F9332D">
        <w:rPr>
          <w:rFonts w:hint="eastAsia"/>
          <w:b/>
          <w:sz w:val="24"/>
          <w:szCs w:val="24"/>
        </w:rPr>
        <w:t>企业实训</w:t>
      </w:r>
      <w:r w:rsidR="0014372A" w:rsidRPr="00F9332D">
        <w:rPr>
          <w:rFonts w:hint="eastAsia"/>
          <w:b/>
          <w:sz w:val="24"/>
          <w:szCs w:val="24"/>
        </w:rPr>
        <w:t>课程</w:t>
      </w:r>
      <w:r w:rsidR="00DA4E4D" w:rsidRPr="00F9332D">
        <w:rPr>
          <w:rFonts w:hint="eastAsia"/>
          <w:b/>
          <w:sz w:val="24"/>
          <w:szCs w:val="24"/>
        </w:rPr>
        <w:t>总结</w:t>
      </w:r>
    </w:p>
    <w:tbl>
      <w:tblPr>
        <w:tblW w:w="9034" w:type="dxa"/>
        <w:tblInd w:w="-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34"/>
      </w:tblGrid>
      <w:tr w:rsidR="007633D1" w:rsidRPr="00F25D93" w14:paraId="400E286D" w14:textId="77777777" w:rsidTr="00E935AB">
        <w:trPr>
          <w:trHeight w:val="378"/>
        </w:trPr>
        <w:tc>
          <w:tcPr>
            <w:tcW w:w="9034" w:type="dxa"/>
          </w:tcPr>
          <w:p w14:paraId="0D7AEE21" w14:textId="77777777" w:rsidR="007633D1" w:rsidRPr="00B26D6D" w:rsidRDefault="0014372A" w:rsidP="00E935AB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实习单位名称：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</w:t>
            </w:r>
            <w:r w:rsidR="00F9332D">
              <w:rPr>
                <w:b/>
                <w:sz w:val="18"/>
                <w:szCs w:val="18"/>
                <w:u w:val="single"/>
              </w:rPr>
              <w:t xml:space="preserve">    </w:t>
            </w:r>
            <w:r w:rsidRPr="00B26D6D">
              <w:rPr>
                <w:rFonts w:hint="eastAsia"/>
                <w:b/>
                <w:sz w:val="18"/>
                <w:szCs w:val="18"/>
              </w:rPr>
              <w:t>指导老师：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</w:t>
            </w:r>
            <w:r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</w:t>
            </w:r>
            <w:r w:rsidR="00F9332D">
              <w:rPr>
                <w:b/>
                <w:sz w:val="18"/>
                <w:szCs w:val="18"/>
                <w:u w:val="single"/>
              </w:rPr>
              <w:t xml:space="preserve">    </w:t>
            </w:r>
            <w:r w:rsidRPr="00B26D6D">
              <w:rPr>
                <w:rFonts w:hint="eastAsia"/>
                <w:b/>
                <w:sz w:val="18"/>
                <w:szCs w:val="18"/>
              </w:rPr>
              <w:t>联系方式（邮件）</w:t>
            </w:r>
            <w:r w:rsidR="007633D1" w:rsidRPr="00B26D6D">
              <w:rPr>
                <w:rFonts w:hint="eastAsia"/>
                <w:b/>
                <w:sz w:val="18"/>
                <w:szCs w:val="18"/>
              </w:rPr>
              <w:t>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</w:t>
            </w:r>
            <w:r w:rsidR="00FC10B6" w:rsidRPr="00B26D6D">
              <w:rPr>
                <w:b/>
                <w:sz w:val="18"/>
                <w:szCs w:val="18"/>
                <w:u w:val="single"/>
              </w:rPr>
              <w:t xml:space="preserve">                       </w:t>
            </w:r>
            <w:r w:rsidR="00FC10B6">
              <w:rPr>
                <w:rFonts w:hint="eastAsia"/>
                <w:b/>
                <w:sz w:val="18"/>
                <w:szCs w:val="18"/>
              </w:rPr>
              <w:t xml:space="preserve">                    </w:t>
            </w:r>
          </w:p>
        </w:tc>
      </w:tr>
      <w:tr w:rsidR="007633D1" w:rsidRPr="00F25D93" w14:paraId="618D8764" w14:textId="77777777" w:rsidTr="00E935AB">
        <w:trPr>
          <w:trHeight w:val="469"/>
        </w:trPr>
        <w:tc>
          <w:tcPr>
            <w:tcW w:w="9034" w:type="dxa"/>
          </w:tcPr>
          <w:p w14:paraId="7A31BF87" w14:textId="77777777" w:rsidR="007633D1" w:rsidRPr="00B26D6D" w:rsidRDefault="007633D1" w:rsidP="00E935AB">
            <w:pPr>
              <w:spacing w:line="360" w:lineRule="auto"/>
              <w:ind w:left="143"/>
              <w:jc w:val="left"/>
              <w:rPr>
                <w:b/>
                <w:sz w:val="18"/>
                <w:szCs w:val="18"/>
              </w:rPr>
            </w:pPr>
            <w:r w:rsidRPr="00B26D6D">
              <w:rPr>
                <w:rFonts w:hint="eastAsia"/>
                <w:b/>
                <w:sz w:val="18"/>
                <w:szCs w:val="18"/>
              </w:rPr>
              <w:t>填表人：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</w:t>
            </w:r>
            <w:r w:rsidR="0014372A" w:rsidRPr="00B26D6D">
              <w:rPr>
                <w:b/>
                <w:sz w:val="18"/>
                <w:szCs w:val="18"/>
                <w:u w:val="single"/>
              </w:rPr>
              <w:t xml:space="preserve">      </w:t>
            </w:r>
            <w:r w:rsidR="0014372A" w:rsidRPr="00B26D6D">
              <w:rPr>
                <w:rFonts w:hint="eastAsia"/>
                <w:b/>
                <w:sz w:val="18"/>
                <w:szCs w:val="18"/>
                <w:u w:val="single"/>
              </w:rPr>
              <w:t>学号：</w:t>
            </w:r>
            <w:r w:rsidR="0014372A" w:rsidRPr="00B26D6D">
              <w:rPr>
                <w:rFonts w:hint="eastAsia"/>
                <w:b/>
                <w:sz w:val="18"/>
                <w:szCs w:val="18"/>
                <w:u w:val="single"/>
              </w:rPr>
              <w:t xml:space="preserve">           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</w:t>
            </w:r>
            <w:r w:rsidRPr="00B26D6D">
              <w:rPr>
                <w:rFonts w:hint="eastAsia"/>
                <w:b/>
                <w:sz w:val="18"/>
                <w:szCs w:val="18"/>
              </w:rPr>
              <w:t>邮件：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</w:t>
            </w:r>
            <w:r w:rsidR="00E935AB">
              <w:rPr>
                <w:b/>
                <w:sz w:val="18"/>
                <w:szCs w:val="18"/>
                <w:u w:val="single"/>
              </w:rPr>
              <w:t xml:space="preserve">          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</w:t>
            </w:r>
            <w:r w:rsidRPr="00B26D6D">
              <w:rPr>
                <w:rFonts w:hint="eastAsia"/>
                <w:b/>
                <w:sz w:val="18"/>
                <w:szCs w:val="18"/>
              </w:rPr>
              <w:t>填表日期：</w:t>
            </w:r>
            <w:r w:rsidRPr="00B26D6D">
              <w:rPr>
                <w:b/>
                <w:sz w:val="18"/>
                <w:szCs w:val="18"/>
                <w:u w:val="single"/>
              </w:rPr>
              <w:t xml:space="preserve">                                   </w:t>
            </w:r>
          </w:p>
        </w:tc>
      </w:tr>
    </w:tbl>
    <w:p w14:paraId="0D8FF028" w14:textId="77777777" w:rsidR="007633D1" w:rsidRPr="00B26D6D" w:rsidRDefault="007633D1" w:rsidP="00711EBD">
      <w:pPr>
        <w:jc w:val="center"/>
        <w:rPr>
          <w:rFonts w:ascii="宋体"/>
          <w:b/>
          <w:sz w:val="18"/>
          <w:szCs w:val="18"/>
        </w:rPr>
      </w:pPr>
      <w:r w:rsidRPr="00B26D6D">
        <w:rPr>
          <w:rFonts w:ascii="宋体" w:hAnsi="宋体" w:hint="eastAsia"/>
          <w:b/>
          <w:sz w:val="18"/>
          <w:szCs w:val="18"/>
        </w:rPr>
        <w:t>填写注意事项</w:t>
      </w:r>
    </w:p>
    <w:p w14:paraId="65FCE66D" w14:textId="77777777" w:rsidR="007633D1" w:rsidRPr="00B26D6D" w:rsidRDefault="00DA4E4D" w:rsidP="008967E6">
      <w:pPr>
        <w:ind w:firstLineChars="200" w:firstLine="360"/>
        <w:jc w:val="center"/>
        <w:rPr>
          <w:rFonts w:ascii="宋体"/>
          <w:sz w:val="18"/>
          <w:szCs w:val="18"/>
        </w:rPr>
      </w:pPr>
      <w:r>
        <w:rPr>
          <w:rFonts w:ascii="宋体" w:hAnsi="宋体" w:hint="eastAsia"/>
          <w:sz w:val="18"/>
          <w:szCs w:val="18"/>
        </w:rPr>
        <w:t>本报告</w:t>
      </w:r>
      <w:r w:rsidR="0014372A" w:rsidRPr="00B26D6D">
        <w:rPr>
          <w:rFonts w:ascii="宋体" w:hAnsi="宋体" w:hint="eastAsia"/>
          <w:sz w:val="18"/>
          <w:szCs w:val="18"/>
        </w:rPr>
        <w:t>是评价</w:t>
      </w:r>
      <w:r>
        <w:rPr>
          <w:rFonts w:ascii="宋体" w:hAnsi="宋体" w:hint="eastAsia"/>
          <w:sz w:val="18"/>
          <w:szCs w:val="18"/>
        </w:rPr>
        <w:t>企业实训</w:t>
      </w:r>
      <w:r w:rsidR="0014372A" w:rsidRPr="00B26D6D">
        <w:rPr>
          <w:rFonts w:ascii="宋体" w:hAnsi="宋体" w:hint="eastAsia"/>
          <w:sz w:val="18"/>
          <w:szCs w:val="18"/>
        </w:rPr>
        <w:t>课程的</w:t>
      </w:r>
      <w:r>
        <w:rPr>
          <w:rFonts w:ascii="宋体" w:hAnsi="宋体" w:hint="eastAsia"/>
          <w:sz w:val="18"/>
          <w:szCs w:val="18"/>
        </w:rPr>
        <w:t>最重要</w:t>
      </w:r>
      <w:r w:rsidR="0014372A" w:rsidRPr="00B26D6D">
        <w:rPr>
          <w:rFonts w:ascii="宋体" w:hAnsi="宋体" w:hint="eastAsia"/>
          <w:sz w:val="18"/>
          <w:szCs w:val="18"/>
        </w:rPr>
        <w:t>依据，参与企业实习的同学</w:t>
      </w:r>
      <w:r w:rsidR="007633D1" w:rsidRPr="00B26D6D">
        <w:rPr>
          <w:rFonts w:ascii="宋体" w:hAnsi="宋体" w:hint="eastAsia"/>
          <w:sz w:val="18"/>
          <w:szCs w:val="18"/>
        </w:rPr>
        <w:t>，均须认真如实填报本</w:t>
      </w:r>
      <w:r w:rsidR="0014372A" w:rsidRPr="00B26D6D">
        <w:rPr>
          <w:rFonts w:ascii="宋体" w:hAnsi="宋体" w:hint="eastAsia"/>
          <w:sz w:val="18"/>
          <w:szCs w:val="18"/>
        </w:rPr>
        <w:t>表</w:t>
      </w:r>
    </w:p>
    <w:p w14:paraId="3220D0C5" w14:textId="5304B6F0" w:rsidR="008967E6" w:rsidRPr="00DA4E4D" w:rsidRDefault="0014372A" w:rsidP="008F1AD2">
      <w:pPr>
        <w:numPr>
          <w:ilvl w:val="0"/>
          <w:numId w:val="3"/>
        </w:numPr>
        <w:spacing w:line="276" w:lineRule="auto"/>
        <w:outlineLvl w:val="0"/>
        <w:rPr>
          <w:rFonts w:ascii="宋体"/>
          <w:b/>
          <w:kern w:val="0"/>
          <w:szCs w:val="21"/>
          <w:lang w:val="en-GB"/>
        </w:rPr>
      </w:pPr>
      <w:r w:rsidRPr="00DA4E4D">
        <w:rPr>
          <w:rFonts w:ascii="宋体" w:hAnsi="宋体" w:hint="eastAsia"/>
          <w:b/>
          <w:kern w:val="0"/>
          <w:szCs w:val="21"/>
          <w:lang w:val="en-GB"/>
        </w:rPr>
        <w:t>你的</w:t>
      </w:r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实</w:t>
      </w:r>
      <w:proofErr w:type="gramStart"/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训任务</w:t>
      </w:r>
      <w:proofErr w:type="gramEnd"/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是什么？</w:t>
      </w:r>
      <w:r w:rsidR="00295A1F">
        <w:rPr>
          <w:rFonts w:ascii="宋体" w:hAnsi="宋体" w:hint="eastAsia"/>
          <w:b/>
          <w:kern w:val="0"/>
          <w:szCs w:val="21"/>
          <w:lang w:val="en-GB"/>
        </w:rPr>
        <w:t>描述完成情况</w:t>
      </w:r>
      <w:r w:rsidR="00DA4E4D">
        <w:rPr>
          <w:rFonts w:ascii="宋体" w:hAnsi="宋体" w:hint="eastAsia"/>
          <w:b/>
          <w:kern w:val="0"/>
          <w:szCs w:val="21"/>
          <w:lang w:val="en-GB"/>
        </w:rPr>
        <w:t>并做</w:t>
      </w:r>
      <w:r w:rsidR="00295A1F">
        <w:rPr>
          <w:rFonts w:ascii="宋体" w:hAnsi="宋体" w:hint="eastAsia"/>
          <w:b/>
          <w:kern w:val="0"/>
          <w:szCs w:val="21"/>
          <w:lang w:val="en-GB"/>
        </w:rPr>
        <w:t>整体</w:t>
      </w:r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总结：</w:t>
      </w:r>
      <w:r w:rsidR="00DA4E4D">
        <w:rPr>
          <w:rFonts w:ascii="宋体" w:hAnsi="宋体" w:hint="eastAsia"/>
          <w:b/>
          <w:kern w:val="0"/>
          <w:szCs w:val="21"/>
          <w:lang w:val="en-GB"/>
        </w:rPr>
        <w:t>（说明</w:t>
      </w:r>
      <w:r w:rsidR="005D66B9" w:rsidRPr="00DA4E4D">
        <w:rPr>
          <w:rFonts w:ascii="宋体" w:hAnsi="宋体" w:hint="eastAsia"/>
          <w:b/>
          <w:kern w:val="0"/>
          <w:szCs w:val="21"/>
          <w:lang w:val="en-GB"/>
        </w:rPr>
        <w:t>企业实</w:t>
      </w:r>
      <w:proofErr w:type="gramStart"/>
      <w:r w:rsidR="005D66B9" w:rsidRPr="00DA4E4D">
        <w:rPr>
          <w:rFonts w:ascii="宋体" w:hAnsi="宋体" w:hint="eastAsia"/>
          <w:b/>
          <w:kern w:val="0"/>
          <w:szCs w:val="21"/>
          <w:lang w:val="en-GB"/>
        </w:rPr>
        <w:t>训</w:t>
      </w:r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过程</w:t>
      </w:r>
      <w:proofErr w:type="gramEnd"/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中面临的问题、解决思路及经验教训等，不少于</w:t>
      </w:r>
      <w:r w:rsidR="00DA4E4D">
        <w:rPr>
          <w:rFonts w:ascii="宋体" w:hAnsi="宋体" w:hint="eastAsia"/>
          <w:b/>
          <w:kern w:val="0"/>
          <w:szCs w:val="21"/>
          <w:lang w:val="en-GB"/>
        </w:rPr>
        <w:t>5</w:t>
      </w:r>
      <w:r w:rsidR="008967E6" w:rsidRPr="00DA4E4D">
        <w:rPr>
          <w:rFonts w:ascii="宋体" w:hAnsi="宋体" w:hint="eastAsia"/>
          <w:b/>
          <w:kern w:val="0"/>
          <w:szCs w:val="21"/>
          <w:lang w:val="en-GB"/>
        </w:rPr>
        <w:t>00字）</w:t>
      </w:r>
    </w:p>
    <w:p w14:paraId="2FF5E1FF" w14:textId="77777777" w:rsidR="007633D1" w:rsidRPr="00AD22A9" w:rsidRDefault="007633D1" w:rsidP="008967E6">
      <w:pPr>
        <w:spacing w:line="276" w:lineRule="auto"/>
        <w:ind w:left="420"/>
        <w:outlineLvl w:val="0"/>
        <w:rPr>
          <w:szCs w:val="21"/>
          <w:lang w:val="en-GB"/>
        </w:rPr>
      </w:pPr>
    </w:p>
    <w:p w14:paraId="06EBB19B" w14:textId="77777777" w:rsidR="007633D1" w:rsidRDefault="007633D1" w:rsidP="008F1AD2">
      <w:pPr>
        <w:spacing w:line="276" w:lineRule="auto"/>
        <w:ind w:left="420"/>
        <w:rPr>
          <w:szCs w:val="21"/>
        </w:rPr>
      </w:pPr>
    </w:p>
    <w:p w14:paraId="1B09431B" w14:textId="77777777" w:rsidR="008967E6" w:rsidRPr="00295A1F" w:rsidRDefault="008967E6" w:rsidP="008F1AD2">
      <w:pPr>
        <w:spacing w:line="276" w:lineRule="auto"/>
        <w:ind w:left="420"/>
        <w:rPr>
          <w:szCs w:val="21"/>
        </w:rPr>
      </w:pPr>
    </w:p>
    <w:p w14:paraId="4D601456" w14:textId="77777777" w:rsidR="008967E6" w:rsidRPr="00DA4E4D" w:rsidRDefault="008967E6" w:rsidP="008F1AD2">
      <w:pPr>
        <w:spacing w:line="276" w:lineRule="auto"/>
        <w:ind w:left="420"/>
        <w:rPr>
          <w:szCs w:val="21"/>
        </w:rPr>
      </w:pPr>
    </w:p>
    <w:p w14:paraId="79F9038D" w14:textId="76EAFBE9" w:rsidR="008967E6" w:rsidRDefault="008967E6" w:rsidP="008F1AD2">
      <w:pPr>
        <w:spacing w:line="276" w:lineRule="auto"/>
        <w:ind w:left="420"/>
        <w:rPr>
          <w:szCs w:val="21"/>
        </w:rPr>
      </w:pPr>
    </w:p>
    <w:p w14:paraId="2FCF1AF9" w14:textId="374A89B7" w:rsidR="00295A1F" w:rsidRDefault="00295A1F" w:rsidP="008F1AD2">
      <w:pPr>
        <w:spacing w:line="276" w:lineRule="auto"/>
        <w:ind w:left="420"/>
        <w:rPr>
          <w:szCs w:val="21"/>
        </w:rPr>
      </w:pPr>
    </w:p>
    <w:p w14:paraId="4192015B" w14:textId="194ACBAA" w:rsidR="00295A1F" w:rsidRDefault="00295A1F" w:rsidP="008F1AD2">
      <w:pPr>
        <w:spacing w:line="276" w:lineRule="auto"/>
        <w:ind w:left="420"/>
        <w:rPr>
          <w:szCs w:val="21"/>
        </w:rPr>
      </w:pPr>
    </w:p>
    <w:p w14:paraId="6573F6CC" w14:textId="2CCFD93C" w:rsidR="00295A1F" w:rsidRDefault="00295A1F" w:rsidP="008F1AD2">
      <w:pPr>
        <w:spacing w:line="276" w:lineRule="auto"/>
        <w:ind w:left="420"/>
        <w:rPr>
          <w:szCs w:val="21"/>
        </w:rPr>
      </w:pPr>
    </w:p>
    <w:p w14:paraId="3CCDA691" w14:textId="387BE55D" w:rsidR="00295A1F" w:rsidRDefault="00295A1F" w:rsidP="008F1AD2">
      <w:pPr>
        <w:spacing w:line="276" w:lineRule="auto"/>
        <w:ind w:left="420"/>
        <w:rPr>
          <w:szCs w:val="21"/>
        </w:rPr>
      </w:pPr>
    </w:p>
    <w:p w14:paraId="041AEEB7" w14:textId="1844925D" w:rsidR="00295A1F" w:rsidRDefault="00295A1F" w:rsidP="008F1AD2">
      <w:pPr>
        <w:spacing w:line="276" w:lineRule="auto"/>
        <w:ind w:left="420"/>
        <w:rPr>
          <w:szCs w:val="21"/>
        </w:rPr>
      </w:pPr>
    </w:p>
    <w:p w14:paraId="19AFAFE3" w14:textId="03FB507D" w:rsidR="00295A1F" w:rsidRDefault="00295A1F" w:rsidP="008F1AD2">
      <w:pPr>
        <w:spacing w:line="276" w:lineRule="auto"/>
        <w:ind w:left="420"/>
        <w:rPr>
          <w:szCs w:val="21"/>
        </w:rPr>
      </w:pPr>
    </w:p>
    <w:p w14:paraId="5B4B87A7" w14:textId="7B9FED01" w:rsidR="00295A1F" w:rsidRDefault="00295A1F" w:rsidP="008F1AD2">
      <w:pPr>
        <w:spacing w:line="276" w:lineRule="auto"/>
        <w:ind w:left="420"/>
        <w:rPr>
          <w:szCs w:val="21"/>
        </w:rPr>
      </w:pPr>
    </w:p>
    <w:p w14:paraId="41542950" w14:textId="54C1B5E8" w:rsidR="00295A1F" w:rsidRDefault="00295A1F" w:rsidP="008F1AD2">
      <w:pPr>
        <w:spacing w:line="276" w:lineRule="auto"/>
        <w:ind w:left="420"/>
        <w:rPr>
          <w:szCs w:val="21"/>
        </w:rPr>
      </w:pPr>
    </w:p>
    <w:p w14:paraId="266C68F0" w14:textId="280288FE" w:rsidR="00295A1F" w:rsidRDefault="00295A1F" w:rsidP="008F1AD2">
      <w:pPr>
        <w:spacing w:line="276" w:lineRule="auto"/>
        <w:ind w:left="420"/>
        <w:rPr>
          <w:szCs w:val="21"/>
        </w:rPr>
      </w:pPr>
    </w:p>
    <w:p w14:paraId="044E4EE5" w14:textId="4B3559C5" w:rsidR="00295A1F" w:rsidRDefault="00295A1F" w:rsidP="008F1AD2">
      <w:pPr>
        <w:spacing w:line="276" w:lineRule="auto"/>
        <w:ind w:left="420"/>
        <w:rPr>
          <w:szCs w:val="21"/>
        </w:rPr>
      </w:pPr>
    </w:p>
    <w:p w14:paraId="58C1A558" w14:textId="17F10573" w:rsidR="00295A1F" w:rsidRDefault="00295A1F" w:rsidP="008F1AD2">
      <w:pPr>
        <w:spacing w:line="276" w:lineRule="auto"/>
        <w:ind w:left="420"/>
        <w:rPr>
          <w:szCs w:val="21"/>
        </w:rPr>
      </w:pPr>
    </w:p>
    <w:p w14:paraId="146AD683" w14:textId="61B408E0" w:rsidR="00295A1F" w:rsidRDefault="00295A1F" w:rsidP="008F1AD2">
      <w:pPr>
        <w:spacing w:line="276" w:lineRule="auto"/>
        <w:ind w:left="420"/>
        <w:rPr>
          <w:szCs w:val="21"/>
        </w:rPr>
      </w:pPr>
    </w:p>
    <w:p w14:paraId="52C5566F" w14:textId="7791D117" w:rsidR="00295A1F" w:rsidRDefault="00295A1F" w:rsidP="008F1AD2">
      <w:pPr>
        <w:spacing w:line="276" w:lineRule="auto"/>
        <w:ind w:left="420"/>
        <w:rPr>
          <w:szCs w:val="21"/>
        </w:rPr>
      </w:pPr>
    </w:p>
    <w:p w14:paraId="300F475B" w14:textId="55314C64" w:rsidR="00295A1F" w:rsidRDefault="00295A1F" w:rsidP="008F1AD2">
      <w:pPr>
        <w:spacing w:line="276" w:lineRule="auto"/>
        <w:ind w:left="420"/>
        <w:rPr>
          <w:szCs w:val="21"/>
        </w:rPr>
      </w:pPr>
    </w:p>
    <w:p w14:paraId="5F4C8C77" w14:textId="16B59FE7" w:rsidR="00295A1F" w:rsidRDefault="00295A1F" w:rsidP="008F1AD2">
      <w:pPr>
        <w:spacing w:line="276" w:lineRule="auto"/>
        <w:ind w:left="420"/>
        <w:rPr>
          <w:szCs w:val="21"/>
        </w:rPr>
      </w:pPr>
    </w:p>
    <w:p w14:paraId="50C41F42" w14:textId="0EF0059D" w:rsidR="00295A1F" w:rsidRDefault="00295A1F" w:rsidP="008F1AD2">
      <w:pPr>
        <w:spacing w:line="276" w:lineRule="auto"/>
        <w:ind w:left="420"/>
        <w:rPr>
          <w:szCs w:val="21"/>
        </w:rPr>
      </w:pPr>
    </w:p>
    <w:p w14:paraId="29141B53" w14:textId="0368F6FA" w:rsidR="00295A1F" w:rsidRDefault="00295A1F" w:rsidP="008F1AD2">
      <w:pPr>
        <w:spacing w:line="276" w:lineRule="auto"/>
        <w:ind w:left="420"/>
        <w:rPr>
          <w:szCs w:val="21"/>
        </w:rPr>
      </w:pPr>
    </w:p>
    <w:p w14:paraId="6CD794A8" w14:textId="256EE7F2" w:rsidR="00295A1F" w:rsidRDefault="00295A1F" w:rsidP="008F1AD2">
      <w:pPr>
        <w:spacing w:line="276" w:lineRule="auto"/>
        <w:ind w:left="420"/>
        <w:rPr>
          <w:szCs w:val="21"/>
        </w:rPr>
      </w:pPr>
    </w:p>
    <w:p w14:paraId="2AC4EC95" w14:textId="5FB4D669" w:rsidR="00295A1F" w:rsidRDefault="00295A1F" w:rsidP="008F1AD2">
      <w:pPr>
        <w:spacing w:line="276" w:lineRule="auto"/>
        <w:ind w:left="420"/>
        <w:rPr>
          <w:szCs w:val="21"/>
        </w:rPr>
      </w:pPr>
    </w:p>
    <w:p w14:paraId="37926285" w14:textId="05DA6322" w:rsidR="00295A1F" w:rsidRDefault="00295A1F" w:rsidP="008F1AD2">
      <w:pPr>
        <w:spacing w:line="276" w:lineRule="auto"/>
        <w:ind w:left="420"/>
        <w:rPr>
          <w:szCs w:val="21"/>
        </w:rPr>
      </w:pPr>
    </w:p>
    <w:p w14:paraId="2619C886" w14:textId="462E86DC" w:rsidR="00295A1F" w:rsidRDefault="00295A1F" w:rsidP="008F1AD2">
      <w:pPr>
        <w:spacing w:line="276" w:lineRule="auto"/>
        <w:ind w:left="420"/>
        <w:rPr>
          <w:szCs w:val="21"/>
        </w:rPr>
      </w:pPr>
    </w:p>
    <w:p w14:paraId="01F87905" w14:textId="34477927" w:rsidR="00295A1F" w:rsidRDefault="00295A1F" w:rsidP="008F1AD2">
      <w:pPr>
        <w:spacing w:line="276" w:lineRule="auto"/>
        <w:ind w:left="420"/>
        <w:rPr>
          <w:szCs w:val="21"/>
        </w:rPr>
      </w:pPr>
    </w:p>
    <w:p w14:paraId="34FF99D3" w14:textId="4CBCF72A" w:rsidR="00295A1F" w:rsidRDefault="00295A1F" w:rsidP="008F1AD2">
      <w:pPr>
        <w:spacing w:line="276" w:lineRule="auto"/>
        <w:ind w:left="420"/>
        <w:rPr>
          <w:szCs w:val="21"/>
        </w:rPr>
      </w:pPr>
    </w:p>
    <w:p w14:paraId="0862D2FD" w14:textId="5244E763" w:rsidR="00295A1F" w:rsidRDefault="00295A1F" w:rsidP="008F1AD2">
      <w:pPr>
        <w:spacing w:line="276" w:lineRule="auto"/>
        <w:ind w:left="420"/>
        <w:rPr>
          <w:szCs w:val="21"/>
        </w:rPr>
      </w:pPr>
    </w:p>
    <w:p w14:paraId="386D92A3" w14:textId="5E9F509A" w:rsidR="00295A1F" w:rsidRDefault="00295A1F" w:rsidP="008F1AD2">
      <w:pPr>
        <w:spacing w:line="276" w:lineRule="auto"/>
        <w:ind w:left="420"/>
        <w:rPr>
          <w:szCs w:val="21"/>
        </w:rPr>
      </w:pPr>
    </w:p>
    <w:p w14:paraId="20E41889" w14:textId="030BDB09" w:rsidR="00295A1F" w:rsidRDefault="00295A1F" w:rsidP="008F1AD2">
      <w:pPr>
        <w:spacing w:line="276" w:lineRule="auto"/>
        <w:ind w:left="420"/>
        <w:rPr>
          <w:rFonts w:hint="eastAsia"/>
          <w:szCs w:val="21"/>
        </w:rPr>
      </w:pPr>
      <w:r>
        <w:rPr>
          <w:rFonts w:hint="eastAsia"/>
          <w:szCs w:val="21"/>
        </w:rPr>
        <w:t>独立思考、深入体会、总结提高</w:t>
      </w:r>
    </w:p>
    <w:sectPr w:rsidR="00295A1F" w:rsidSect="00023F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CB6E11" w14:textId="77777777" w:rsidR="0086179A" w:rsidRDefault="0086179A" w:rsidP="00711EBD">
      <w:r>
        <w:separator/>
      </w:r>
    </w:p>
  </w:endnote>
  <w:endnote w:type="continuationSeparator" w:id="0">
    <w:p w14:paraId="36465ED4" w14:textId="77777777" w:rsidR="0086179A" w:rsidRDefault="0086179A" w:rsidP="00711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95F4A6" w14:textId="77777777" w:rsidR="0086179A" w:rsidRDefault="0086179A" w:rsidP="00711EBD">
      <w:r>
        <w:separator/>
      </w:r>
    </w:p>
  </w:footnote>
  <w:footnote w:type="continuationSeparator" w:id="0">
    <w:p w14:paraId="50279DF5" w14:textId="77777777" w:rsidR="0086179A" w:rsidRDefault="0086179A" w:rsidP="00711E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A11CF3"/>
    <w:multiLevelType w:val="hybridMultilevel"/>
    <w:tmpl w:val="810A0390"/>
    <w:lvl w:ilvl="0" w:tplc="29E83832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  <w:lang w:val="en-US"/>
      </w:rPr>
    </w:lvl>
    <w:lvl w:ilvl="1" w:tplc="DB7CC0BA">
      <w:start w:val="1"/>
      <w:numFmt w:val="decimal"/>
      <w:lvlText w:val="(%2)"/>
      <w:lvlJc w:val="left"/>
      <w:pPr>
        <w:ind w:left="840" w:hanging="420"/>
      </w:pPr>
      <w:rPr>
        <w:rFonts w:ascii="Tahoma" w:hAnsi="Tahoma" w:cs="Times New Roman" w:hint="eastAsia"/>
        <w:b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65FC4D28"/>
    <w:multiLevelType w:val="hybridMultilevel"/>
    <w:tmpl w:val="0B6A2218"/>
    <w:lvl w:ilvl="0" w:tplc="95009B3E">
      <w:start w:val="8"/>
      <w:numFmt w:val="decimal"/>
      <w:lvlText w:val="%1．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982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822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082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  <w:rPr>
        <w:rFonts w:cs="Times New Roman"/>
      </w:rPr>
    </w:lvl>
  </w:abstractNum>
  <w:abstractNum w:abstractNumId="2" w15:restartNumberingAfterBreak="0">
    <w:nsid w:val="73B81CFA"/>
    <w:multiLevelType w:val="hybridMultilevel"/>
    <w:tmpl w:val="786078D0"/>
    <w:lvl w:ilvl="0" w:tplc="B85C4536">
      <w:start w:val="1"/>
      <w:numFmt w:val="decimal"/>
      <w:lvlText w:val="%1、"/>
      <w:lvlJc w:val="left"/>
      <w:pPr>
        <w:ind w:left="72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 w15:restartNumberingAfterBreak="0">
    <w:nsid w:val="7E641BFD"/>
    <w:multiLevelType w:val="hybridMultilevel"/>
    <w:tmpl w:val="23A85704"/>
    <w:lvl w:ilvl="0" w:tplc="C61487B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attachedTemplate r:id="rId1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81394"/>
    <w:rsid w:val="00017EE2"/>
    <w:rsid w:val="00023F66"/>
    <w:rsid w:val="00037097"/>
    <w:rsid w:val="000757A0"/>
    <w:rsid w:val="00081394"/>
    <w:rsid w:val="000A7C2E"/>
    <w:rsid w:val="000D3A1A"/>
    <w:rsid w:val="00114319"/>
    <w:rsid w:val="0014372A"/>
    <w:rsid w:val="00170C08"/>
    <w:rsid w:val="00197E80"/>
    <w:rsid w:val="001A0BEA"/>
    <w:rsid w:val="001C6243"/>
    <w:rsid w:val="001D7BE9"/>
    <w:rsid w:val="002922CB"/>
    <w:rsid w:val="00294288"/>
    <w:rsid w:val="00295A1F"/>
    <w:rsid w:val="00301E0D"/>
    <w:rsid w:val="00306296"/>
    <w:rsid w:val="00344269"/>
    <w:rsid w:val="00355A29"/>
    <w:rsid w:val="00356394"/>
    <w:rsid w:val="00394611"/>
    <w:rsid w:val="003A3EB3"/>
    <w:rsid w:val="003A7EFA"/>
    <w:rsid w:val="003C4AF1"/>
    <w:rsid w:val="004050E4"/>
    <w:rsid w:val="00413FBC"/>
    <w:rsid w:val="00415832"/>
    <w:rsid w:val="004359F3"/>
    <w:rsid w:val="0044798B"/>
    <w:rsid w:val="004853F0"/>
    <w:rsid w:val="004A2316"/>
    <w:rsid w:val="004B528B"/>
    <w:rsid w:val="00504338"/>
    <w:rsid w:val="005A6611"/>
    <w:rsid w:val="005B2D64"/>
    <w:rsid w:val="005B3A10"/>
    <w:rsid w:val="005D2FCB"/>
    <w:rsid w:val="005D66B9"/>
    <w:rsid w:val="005F5D20"/>
    <w:rsid w:val="005F6B56"/>
    <w:rsid w:val="00610B7B"/>
    <w:rsid w:val="00641F9A"/>
    <w:rsid w:val="006614E8"/>
    <w:rsid w:val="007069AA"/>
    <w:rsid w:val="00711EBD"/>
    <w:rsid w:val="0073341D"/>
    <w:rsid w:val="007376D7"/>
    <w:rsid w:val="00743A94"/>
    <w:rsid w:val="007633D1"/>
    <w:rsid w:val="007D492C"/>
    <w:rsid w:val="007D67E0"/>
    <w:rsid w:val="007F58DB"/>
    <w:rsid w:val="0081639E"/>
    <w:rsid w:val="00855921"/>
    <w:rsid w:val="0086179A"/>
    <w:rsid w:val="00863810"/>
    <w:rsid w:val="00864978"/>
    <w:rsid w:val="0088021C"/>
    <w:rsid w:val="00895363"/>
    <w:rsid w:val="008967E6"/>
    <w:rsid w:val="00896CBC"/>
    <w:rsid w:val="008F1AD2"/>
    <w:rsid w:val="00912EA9"/>
    <w:rsid w:val="00991433"/>
    <w:rsid w:val="009962B5"/>
    <w:rsid w:val="009F6489"/>
    <w:rsid w:val="00A00D7A"/>
    <w:rsid w:val="00A37AF6"/>
    <w:rsid w:val="00A512A4"/>
    <w:rsid w:val="00A667AF"/>
    <w:rsid w:val="00A8615F"/>
    <w:rsid w:val="00AA3A8C"/>
    <w:rsid w:val="00AB2093"/>
    <w:rsid w:val="00AD22A9"/>
    <w:rsid w:val="00AE41DC"/>
    <w:rsid w:val="00AF630F"/>
    <w:rsid w:val="00B00E8D"/>
    <w:rsid w:val="00B26D6D"/>
    <w:rsid w:val="00B60845"/>
    <w:rsid w:val="00B65DDE"/>
    <w:rsid w:val="00B76753"/>
    <w:rsid w:val="00BA6625"/>
    <w:rsid w:val="00C73EEC"/>
    <w:rsid w:val="00C823DA"/>
    <w:rsid w:val="00C82E09"/>
    <w:rsid w:val="00C921BE"/>
    <w:rsid w:val="00CA4ABB"/>
    <w:rsid w:val="00D72CAA"/>
    <w:rsid w:val="00D8013B"/>
    <w:rsid w:val="00D86BC8"/>
    <w:rsid w:val="00DA4E4D"/>
    <w:rsid w:val="00DE0404"/>
    <w:rsid w:val="00E05E44"/>
    <w:rsid w:val="00E26A52"/>
    <w:rsid w:val="00E6563B"/>
    <w:rsid w:val="00E935AB"/>
    <w:rsid w:val="00EB5B78"/>
    <w:rsid w:val="00ED3537"/>
    <w:rsid w:val="00EE4EC7"/>
    <w:rsid w:val="00F25D93"/>
    <w:rsid w:val="00F4000C"/>
    <w:rsid w:val="00F81909"/>
    <w:rsid w:val="00F82980"/>
    <w:rsid w:val="00F83609"/>
    <w:rsid w:val="00F86D49"/>
    <w:rsid w:val="00F9332D"/>
    <w:rsid w:val="00F95BAC"/>
    <w:rsid w:val="00FA55BB"/>
    <w:rsid w:val="00FC0D65"/>
    <w:rsid w:val="00FC10B6"/>
    <w:rsid w:val="00FC2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680C255"/>
  <w14:defaultImageDpi w14:val="0"/>
  <w15:docId w15:val="{2C154DD5-0224-4892-87F0-5C8BA18A8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3F66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711E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footer"/>
    <w:basedOn w:val="a"/>
    <w:link w:val="a6"/>
    <w:uiPriority w:val="99"/>
    <w:semiHidden/>
    <w:rsid w:val="00711E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眉 字符"/>
    <w:link w:val="a3"/>
    <w:uiPriority w:val="99"/>
    <w:semiHidden/>
    <w:locked/>
    <w:rsid w:val="00711EBD"/>
    <w:rPr>
      <w:rFonts w:cs="Times New Roman"/>
      <w:sz w:val="18"/>
      <w:szCs w:val="18"/>
    </w:rPr>
  </w:style>
  <w:style w:type="paragraph" w:styleId="a7">
    <w:name w:val="List Paragraph"/>
    <w:basedOn w:val="a"/>
    <w:uiPriority w:val="99"/>
    <w:qFormat/>
    <w:rsid w:val="000D3A1A"/>
    <w:pPr>
      <w:ind w:firstLineChars="200" w:firstLine="420"/>
    </w:pPr>
  </w:style>
  <w:style w:type="character" w:customStyle="1" w:styleId="a6">
    <w:name w:val="页脚 字符"/>
    <w:link w:val="a5"/>
    <w:uiPriority w:val="99"/>
    <w:semiHidden/>
    <w:locked/>
    <w:rsid w:val="00711EBD"/>
    <w:rPr>
      <w:rFonts w:cs="Times New Roman"/>
      <w:sz w:val="18"/>
      <w:szCs w:val="18"/>
    </w:rPr>
  </w:style>
  <w:style w:type="paragraph" w:customStyle="1" w:styleId="CharChar">
    <w:name w:val="Char Char"/>
    <w:basedOn w:val="a"/>
    <w:uiPriority w:val="99"/>
    <w:rsid w:val="004853F0"/>
    <w:rPr>
      <w:rFonts w:ascii="Tahoma" w:hAnsi="Tahoma"/>
      <w:sz w:val="24"/>
      <w:szCs w:val="20"/>
    </w:rPr>
  </w:style>
  <w:style w:type="character" w:customStyle="1" w:styleId="a8">
    <w:name w:val="样式 宋体 五"/>
    <w:uiPriority w:val="99"/>
    <w:rsid w:val="00ED3537"/>
    <w:rPr>
      <w:rFonts w:eastAsia="黑体" w:cs="Times New Roman"/>
    </w:rPr>
  </w:style>
  <w:style w:type="character" w:styleId="a9">
    <w:name w:val="Hyperlink"/>
    <w:uiPriority w:val="99"/>
    <w:semiHidden/>
    <w:rsid w:val="00114319"/>
    <w:rPr>
      <w:rFonts w:cs="Times New Roman"/>
      <w:color w:val="0000FF"/>
      <w:u w:val="single"/>
    </w:rPr>
  </w:style>
  <w:style w:type="paragraph" w:styleId="aa">
    <w:name w:val="Document Map"/>
    <w:basedOn w:val="a"/>
    <w:link w:val="ab"/>
    <w:uiPriority w:val="99"/>
    <w:semiHidden/>
    <w:rsid w:val="00017EE2"/>
    <w:pPr>
      <w:shd w:val="clear" w:color="auto" w:fill="000080"/>
    </w:pPr>
  </w:style>
  <w:style w:type="character" w:customStyle="1" w:styleId="ab">
    <w:name w:val="文档结构图 字符"/>
    <w:link w:val="aa"/>
    <w:uiPriority w:val="99"/>
    <w:semiHidden/>
    <w:locked/>
    <w:rPr>
      <w:rFonts w:ascii="Times New Roman" w:hAnsi="Times New Roman" w:cs="Times New Roman"/>
      <w:sz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9366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664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&#36719;&#20214;&#24037;&#31243;&#20013;&#24515;\&#23454;&#20064;&#31649;&#29702;\2012&#26412;&#31185;\&#23454;&#20064;&#36807;&#31243;&#25511;&#21046;\&#23454;&#20064;&#21608;&#25253;&#38382;&#21367;&#22522;&#26412;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实习周报问卷基本1</Template>
  <TotalTime>5</TotalTime>
  <Pages>1</Pages>
  <Words>54</Words>
  <Characters>313</Characters>
  <Application>Microsoft Office Word</Application>
  <DocSecurity>0</DocSecurity>
  <Lines>2</Lines>
  <Paragraphs>1</Paragraphs>
  <ScaleCrop>false</ScaleCrop>
  <Company> </Company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软件学院企业实训课程总结报告</dc:title>
  <dc:subject/>
  <dc:creator>Liuhe</dc:creator>
  <cp:keywords/>
  <dc:description/>
  <cp:lastModifiedBy>刘 禾</cp:lastModifiedBy>
  <cp:revision>5</cp:revision>
  <dcterms:created xsi:type="dcterms:W3CDTF">2012-10-26T01:33:00Z</dcterms:created>
  <dcterms:modified xsi:type="dcterms:W3CDTF">2020-09-15T00:47:00Z</dcterms:modified>
</cp:coreProperties>
</file>